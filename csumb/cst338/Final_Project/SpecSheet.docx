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11" w:rsidRDefault="008E6E0F">
      <w:pPr>
        <w:pStyle w:val="Title"/>
      </w:pPr>
      <w:r>
        <w:t>Vanessa Ulloa – CST 338 Final Project</w:t>
      </w:r>
    </w:p>
    <w:p w:rsidR="005B6311" w:rsidRDefault="008E6E0F">
      <w:pPr>
        <w:pStyle w:val="Heading1"/>
      </w:pPr>
      <w:r>
        <w:t>Simple Student Registration System</w:t>
      </w:r>
    </w:p>
    <w:p w:rsidR="008E6E0F" w:rsidRDefault="008E6E0F" w:rsidP="008E6E0F">
      <w:pPr>
        <w:pStyle w:val="Heading2"/>
      </w:pPr>
      <w:r>
        <w:t>Main Class – FinalProject.java</w:t>
      </w:r>
    </w:p>
    <w:p w:rsidR="008E6E0F" w:rsidRDefault="008E6E0F" w:rsidP="008E6E0F">
      <w:pPr>
        <w:pStyle w:val="ListParagraph"/>
        <w:numPr>
          <w:ilvl w:val="0"/>
          <w:numId w:val="13"/>
        </w:numPr>
      </w:pPr>
      <w:r>
        <w:t>Variables/Objects:</w:t>
      </w:r>
    </w:p>
    <w:p w:rsidR="008E6E0F" w:rsidRDefault="008E6E0F" w:rsidP="008E6E0F">
      <w:pPr>
        <w:pStyle w:val="ListParagraph"/>
        <w:numPr>
          <w:ilvl w:val="1"/>
          <w:numId w:val="13"/>
        </w:numPr>
      </w:pPr>
      <w:r>
        <w:t xml:space="preserve">FPGUI </w:t>
      </w:r>
      <w:r w:rsidRPr="008E6E0F">
        <w:t>projectMain</w:t>
      </w:r>
    </w:p>
    <w:p w:rsidR="008E6E0F" w:rsidRDefault="008E6E0F" w:rsidP="008E6E0F">
      <w:pPr>
        <w:pStyle w:val="ListParagraph"/>
        <w:numPr>
          <w:ilvl w:val="2"/>
          <w:numId w:val="13"/>
        </w:numPr>
      </w:pPr>
      <w:r>
        <w:t>This object is an instantiation of the FGUI class (see below)</w:t>
      </w:r>
    </w:p>
    <w:p w:rsidR="008E6E0F" w:rsidRDefault="008E6E0F" w:rsidP="008E6E0F">
      <w:pPr>
        <w:pStyle w:val="ListParagraph"/>
        <w:numPr>
          <w:ilvl w:val="2"/>
          <w:numId w:val="13"/>
        </w:numPr>
      </w:pPr>
      <w:r>
        <w:t xml:space="preserve">Set object to visible (true). </w:t>
      </w:r>
    </w:p>
    <w:p w:rsidR="008E6E0F" w:rsidRDefault="008E6E0F" w:rsidP="008E6E0F">
      <w:pPr>
        <w:pStyle w:val="ListParagraph"/>
        <w:numPr>
          <w:ilvl w:val="0"/>
          <w:numId w:val="13"/>
        </w:numPr>
      </w:pPr>
      <w:r>
        <w:t>Methods:</w:t>
      </w:r>
    </w:p>
    <w:p w:rsidR="008E6E0F" w:rsidRDefault="008E6E0F" w:rsidP="008E6E0F">
      <w:pPr>
        <w:pStyle w:val="ListParagraph"/>
        <w:numPr>
          <w:ilvl w:val="1"/>
          <w:numId w:val="13"/>
        </w:numPr>
      </w:pPr>
      <w:r>
        <w:t>N/A</w:t>
      </w:r>
    </w:p>
    <w:p w:rsidR="008E6E0F" w:rsidRDefault="008E6E0F" w:rsidP="008E6E0F">
      <w:pPr>
        <w:pStyle w:val="Heading2"/>
      </w:pPr>
      <w:r>
        <w:t>FPGUI.java</w:t>
      </w:r>
    </w:p>
    <w:p w:rsidR="006769AB" w:rsidRPr="006769AB" w:rsidRDefault="006769AB" w:rsidP="006769AB">
      <w:pPr>
        <w:pStyle w:val="ListParagraph"/>
        <w:numPr>
          <w:ilvl w:val="0"/>
          <w:numId w:val="15"/>
        </w:numPr>
      </w:pPr>
      <w:r>
        <w:t xml:space="preserve">This class is responsible for the GUI aspects of the program. It will extend JFrame will create the mainPanel which will itself hold the 3 panels that information will be displayed on. 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Variables/Objects:</w:t>
      </w:r>
    </w:p>
    <w:p w:rsidR="008E6E0F" w:rsidRDefault="006769AB" w:rsidP="008E6E0F">
      <w:pPr>
        <w:pStyle w:val="ListParagraph"/>
        <w:numPr>
          <w:ilvl w:val="1"/>
          <w:numId w:val="14"/>
        </w:numPr>
      </w:pPr>
      <w:r>
        <w:t>Static final int WIDTH,HEIGHT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Static final String FNAME,LNAME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JPanel mainPanel,userPanel,schedulePanel,viewPanel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JButton registerBtn,dropBtn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JLabel userLbl,registerLbl,viewLbl,registerStatusLbl,viewStatusLbl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JLabel fnameLbl,lnameLbl,fnameUserLbl,lnameuserLbl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JList scheduleList, studentList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ScheduleOfClasses theSchedule</w:t>
      </w:r>
    </w:p>
    <w:p w:rsidR="006769AB" w:rsidRDefault="006769AB" w:rsidP="006769AB">
      <w:pPr>
        <w:pStyle w:val="ListParagraph"/>
        <w:numPr>
          <w:ilvl w:val="2"/>
          <w:numId w:val="14"/>
        </w:numPr>
      </w:pPr>
      <w:r>
        <w:t>An object of the ScheduleOfClasses Class</w:t>
      </w:r>
    </w:p>
    <w:p w:rsidR="006769AB" w:rsidRDefault="002C11D9" w:rsidP="006769AB">
      <w:pPr>
        <w:pStyle w:val="ListParagraph"/>
        <w:numPr>
          <w:ilvl w:val="2"/>
          <w:numId w:val="14"/>
        </w:numPr>
      </w:pPr>
      <w:r>
        <w:t>This object creates an ArrayList of ClassName objects in String form in order to add to a JList that is viewable on the schedulePanel</w:t>
      </w:r>
    </w:p>
    <w:p w:rsidR="006769AB" w:rsidRDefault="006769AB" w:rsidP="008E6E0F">
      <w:pPr>
        <w:pStyle w:val="ListParagraph"/>
        <w:numPr>
          <w:ilvl w:val="1"/>
          <w:numId w:val="14"/>
        </w:numPr>
      </w:pPr>
      <w:r>
        <w:t>StudentSchedule newStudentSchedule</w:t>
      </w:r>
    </w:p>
    <w:p w:rsidR="006769AB" w:rsidRDefault="006769AB" w:rsidP="006769AB">
      <w:pPr>
        <w:pStyle w:val="ListParagraph"/>
        <w:numPr>
          <w:ilvl w:val="2"/>
          <w:numId w:val="14"/>
        </w:numPr>
      </w:pPr>
      <w:r>
        <w:t>An object of the StudentSchedule Class</w:t>
      </w:r>
    </w:p>
    <w:p w:rsidR="002C11D9" w:rsidRDefault="002C11D9" w:rsidP="006769AB">
      <w:pPr>
        <w:pStyle w:val="ListParagraph"/>
        <w:numPr>
          <w:ilvl w:val="2"/>
          <w:numId w:val="14"/>
        </w:numPr>
      </w:pPr>
      <w:r>
        <w:t xml:space="preserve">This class works with the ScheduleOfClasses objects in the JList and adds them to </w:t>
      </w:r>
      <w:r w:rsidR="00006C67">
        <w:t>an</w:t>
      </w:r>
      <w:r>
        <w:t xml:space="preserve"> ArrayList that is that student’s schedule. </w:t>
      </w:r>
    </w:p>
    <w:p w:rsidR="002C11D9" w:rsidRDefault="002C11D9" w:rsidP="006769AB">
      <w:pPr>
        <w:pStyle w:val="ListParagraph"/>
        <w:numPr>
          <w:ilvl w:val="2"/>
          <w:numId w:val="14"/>
        </w:numPr>
      </w:pPr>
      <w:r>
        <w:t>Displayed in JList on the viewPanel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Methods:</w:t>
      </w:r>
    </w:p>
    <w:p w:rsidR="008E6E0F" w:rsidRDefault="00150DC5" w:rsidP="008E6E0F">
      <w:pPr>
        <w:pStyle w:val="ListParagraph"/>
        <w:numPr>
          <w:ilvl w:val="1"/>
          <w:numId w:val="14"/>
        </w:numPr>
      </w:pPr>
      <w:r>
        <w:t>FPGUI – default constructor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Sets basic details of the mainPanel (size, title, background,etc.)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Instantiates the JPanels, JButtons and JLabels used as the “titles” of the JPanels.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Sets layouts in each panel, using GridLayout on mainPanel, GridBagLayout on userPanel and FlowLayout in the remaining 2 panels.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 xml:space="preserve">Calls createUserPanel(), createSchedulePanel(), createViewSchedulePanel() </w:t>
      </w:r>
    </w:p>
    <w:p w:rsidR="00150DC5" w:rsidRDefault="00150DC5" w:rsidP="00150DC5">
      <w:pPr>
        <w:pStyle w:val="ListParagraph"/>
        <w:numPr>
          <w:ilvl w:val="1"/>
          <w:numId w:val="14"/>
        </w:numPr>
      </w:pPr>
      <w:r>
        <w:t>createUserPanel()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lastRenderedPageBreak/>
        <w:t>userPanel displays JLabels with the current student information (fnameLbl,lnameLbl,fnameUserLbl,lnameUserLbl)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Method adds components to the panel using GridBagConstraints</w:t>
      </w:r>
    </w:p>
    <w:p w:rsidR="00150DC5" w:rsidRDefault="00150DC5" w:rsidP="00150DC5">
      <w:pPr>
        <w:pStyle w:val="ListParagraph"/>
        <w:numPr>
          <w:ilvl w:val="1"/>
          <w:numId w:val="14"/>
        </w:numPr>
      </w:pPr>
      <w:r>
        <w:t>createSchedulePanel()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 xml:space="preserve">schedulePanel displays JList with master schedule of classes created from the ScheduleOfClasses class. 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registerBtn uses ActionListener to add class to StudentSchedule object and display in JList in viewPanel</w:t>
      </w:r>
    </w:p>
    <w:p w:rsidR="00150DC5" w:rsidRDefault="00150DC5" w:rsidP="00150DC5">
      <w:pPr>
        <w:pStyle w:val="ListParagraph"/>
        <w:numPr>
          <w:ilvl w:val="1"/>
          <w:numId w:val="14"/>
        </w:numPr>
      </w:pPr>
      <w:r>
        <w:t>createViewSchedulePanel()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viewPanel displays JList with “registered” classes from the JList in the schdulePanel</w:t>
      </w:r>
    </w:p>
    <w:p w:rsidR="00150DC5" w:rsidRDefault="00006C67" w:rsidP="00150DC5">
      <w:pPr>
        <w:pStyle w:val="ListParagraph"/>
        <w:numPr>
          <w:ilvl w:val="2"/>
          <w:numId w:val="14"/>
        </w:numPr>
      </w:pPr>
      <w:r>
        <w:t>Classes</w:t>
      </w:r>
      <w:r w:rsidR="00150DC5">
        <w:t xml:space="preserve"> can be “dropped” (removed) from the JList int his panel. 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dropBtn uses ActionListener to “drop” the class and also calls updateViewPanel() to update the display</w:t>
      </w:r>
    </w:p>
    <w:p w:rsidR="00150DC5" w:rsidRDefault="00150DC5" w:rsidP="00150DC5">
      <w:pPr>
        <w:pStyle w:val="ListParagraph"/>
        <w:numPr>
          <w:ilvl w:val="1"/>
          <w:numId w:val="14"/>
        </w:numPr>
      </w:pPr>
      <w:r>
        <w:t>updateViewPanel()</w:t>
      </w:r>
    </w:p>
    <w:p w:rsidR="00150DC5" w:rsidRDefault="00150DC5" w:rsidP="00150DC5">
      <w:pPr>
        <w:pStyle w:val="ListParagraph"/>
        <w:numPr>
          <w:ilvl w:val="2"/>
          <w:numId w:val="14"/>
        </w:numPr>
      </w:pPr>
      <w:r>
        <w:t>resets the Listdata in the JList in the viewPanel</w:t>
      </w:r>
    </w:p>
    <w:p w:rsidR="00150DC5" w:rsidRPr="008E6E0F" w:rsidRDefault="00150DC5" w:rsidP="00150DC5">
      <w:pPr>
        <w:pStyle w:val="ListParagraph"/>
        <w:numPr>
          <w:ilvl w:val="2"/>
          <w:numId w:val="14"/>
        </w:numPr>
      </w:pPr>
      <w:r>
        <w:t>calls repaint() to update display</w:t>
      </w:r>
    </w:p>
    <w:p w:rsidR="008E6E0F" w:rsidRDefault="008E6E0F" w:rsidP="008E6E0F">
      <w:pPr>
        <w:pStyle w:val="Heading2"/>
      </w:pPr>
      <w:r>
        <w:t>ClassName.java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Variables/Objects:</w:t>
      </w:r>
    </w:p>
    <w:p w:rsidR="008E6E0F" w:rsidRDefault="00272796" w:rsidP="008E6E0F">
      <w:pPr>
        <w:pStyle w:val="ListParagraph"/>
        <w:numPr>
          <w:ilvl w:val="1"/>
          <w:numId w:val="14"/>
        </w:numPr>
      </w:pPr>
      <w:r>
        <w:t>Private static string classScheduleName</w:t>
      </w:r>
    </w:p>
    <w:p w:rsidR="00272796" w:rsidRDefault="00272796" w:rsidP="00272796">
      <w:pPr>
        <w:pStyle w:val="ListParagraph"/>
        <w:numPr>
          <w:ilvl w:val="2"/>
          <w:numId w:val="14"/>
        </w:numPr>
      </w:pPr>
      <w:r>
        <w:t>A place where the randomly created class name will be stored and used to populate ArrayLists in ScheduleOfClasses class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String[] classID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String[] scheduleDays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String[] scheduleTimes</w:t>
      </w:r>
    </w:p>
    <w:p w:rsidR="00272796" w:rsidRDefault="00272796" w:rsidP="00272796">
      <w:pPr>
        <w:pStyle w:val="ListParagraph"/>
        <w:numPr>
          <w:ilvl w:val="2"/>
          <w:numId w:val="14"/>
        </w:numPr>
      </w:pPr>
      <w:r>
        <w:t>Above 3 String arrays are the pool that will be used to generate random class names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Methods:</w:t>
      </w:r>
    </w:p>
    <w:p w:rsidR="008E6E0F" w:rsidRDefault="00272796" w:rsidP="008E6E0F">
      <w:pPr>
        <w:pStyle w:val="ListParagraph"/>
        <w:numPr>
          <w:ilvl w:val="1"/>
          <w:numId w:val="14"/>
        </w:numPr>
      </w:pPr>
      <w:r>
        <w:t>ClassName() – default constructor</w:t>
      </w:r>
    </w:p>
    <w:p w:rsidR="00272796" w:rsidRDefault="00272796" w:rsidP="00272796">
      <w:pPr>
        <w:pStyle w:val="ListParagraph"/>
        <w:numPr>
          <w:ilvl w:val="2"/>
          <w:numId w:val="14"/>
        </w:numPr>
      </w:pPr>
      <w:r>
        <w:t>Populates classScheduleName with results of other class methods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getClassScheduleName – accessor for classScheduleName variable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generateClassID()</w:t>
      </w:r>
    </w:p>
    <w:p w:rsidR="00272796" w:rsidRDefault="00272796" w:rsidP="00272796">
      <w:pPr>
        <w:pStyle w:val="ListParagraph"/>
        <w:numPr>
          <w:ilvl w:val="2"/>
          <w:numId w:val="14"/>
        </w:numPr>
      </w:pPr>
      <w:r>
        <w:t>uses Random to return random value from the classID array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generateScheduleDays()</w:t>
      </w:r>
    </w:p>
    <w:p w:rsidR="00272796" w:rsidRDefault="00272796" w:rsidP="00272796">
      <w:pPr>
        <w:pStyle w:val="ListParagraph"/>
        <w:numPr>
          <w:ilvl w:val="2"/>
          <w:numId w:val="14"/>
        </w:numPr>
      </w:pPr>
      <w:r>
        <w:t>uses Random to return random value from the scheduleDays array</w:t>
      </w:r>
    </w:p>
    <w:p w:rsidR="00272796" w:rsidRDefault="00272796" w:rsidP="00272796">
      <w:pPr>
        <w:pStyle w:val="ListParagraph"/>
        <w:numPr>
          <w:ilvl w:val="1"/>
          <w:numId w:val="14"/>
        </w:numPr>
      </w:pPr>
      <w:r>
        <w:t>generateScheduleItems()</w:t>
      </w:r>
    </w:p>
    <w:p w:rsidR="00272796" w:rsidRPr="008E6E0F" w:rsidRDefault="00272796" w:rsidP="00272796">
      <w:pPr>
        <w:pStyle w:val="ListParagraph"/>
        <w:numPr>
          <w:ilvl w:val="2"/>
          <w:numId w:val="14"/>
        </w:numPr>
      </w:pPr>
      <w:r>
        <w:t>uses Random to return random value from the scheduleTimes array</w:t>
      </w:r>
    </w:p>
    <w:p w:rsidR="008E6E0F" w:rsidRDefault="002352B5" w:rsidP="008E6E0F">
      <w:pPr>
        <w:pStyle w:val="Heading2"/>
      </w:pPr>
      <w:r>
        <w:t>StudentSchedule</w:t>
      </w:r>
      <w:r w:rsidR="008E6E0F">
        <w:t>.java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Variables/Objects:</w:t>
      </w:r>
    </w:p>
    <w:p w:rsidR="008E6E0F" w:rsidRDefault="002352B5" w:rsidP="008E6E0F">
      <w:pPr>
        <w:pStyle w:val="ListParagraph"/>
        <w:numPr>
          <w:ilvl w:val="1"/>
          <w:numId w:val="14"/>
        </w:numPr>
      </w:pPr>
      <w:r>
        <w:t>ArrayList&lt;string&gt; studentClassSchedule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ArrayList that will hold the entire class schedule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lastRenderedPageBreak/>
        <w:t>ArrayList is an easier way to manage multiple entries without having a set array</w:t>
      </w:r>
    </w:p>
    <w:p w:rsidR="002352B5" w:rsidRDefault="002352B5" w:rsidP="008E6E0F">
      <w:pPr>
        <w:pStyle w:val="ListParagraph"/>
        <w:numPr>
          <w:ilvl w:val="1"/>
          <w:numId w:val="14"/>
        </w:numPr>
      </w:pPr>
      <w:r>
        <w:t>Boolean flag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 xml:space="preserve">Used to determine if a class has already been registered or not. 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Methods:</w:t>
      </w:r>
    </w:p>
    <w:p w:rsidR="008E6E0F" w:rsidRDefault="002352B5" w:rsidP="008E6E0F">
      <w:pPr>
        <w:pStyle w:val="ListParagraph"/>
        <w:numPr>
          <w:ilvl w:val="1"/>
          <w:numId w:val="14"/>
        </w:numPr>
      </w:pPr>
      <w:r>
        <w:t>addClassToSchedule()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method that adds a ClassName.toString() value to the ArrayList (that student’s schedule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uses method to determine if class already exists within the ArrayList (already registered)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if successful, class is added to the ArrayList and status message appears in the schedulePanel. Else, status message also appears and class is not added.</w:t>
      </w:r>
    </w:p>
    <w:p w:rsidR="002352B5" w:rsidRDefault="002352B5" w:rsidP="002352B5">
      <w:pPr>
        <w:pStyle w:val="ListParagraph"/>
        <w:numPr>
          <w:ilvl w:val="1"/>
          <w:numId w:val="14"/>
        </w:numPr>
      </w:pPr>
      <w:r>
        <w:t>dropClassFromSchedule()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 xml:space="preserve">method to “drop” or remove a class. 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Uses ArrayList method to remove class from the list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Updates status message in the viewPanel</w:t>
      </w:r>
    </w:p>
    <w:p w:rsidR="002352B5" w:rsidRDefault="002352B5" w:rsidP="002352B5">
      <w:pPr>
        <w:pStyle w:val="ListParagraph"/>
        <w:numPr>
          <w:ilvl w:val="1"/>
          <w:numId w:val="14"/>
        </w:numPr>
      </w:pPr>
      <w:r>
        <w:t>isValidRegister(String)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method used to check if class already exists in the list (already registered)</w:t>
      </w:r>
    </w:p>
    <w:p w:rsidR="002352B5" w:rsidRPr="008E6E0F" w:rsidRDefault="002352B5" w:rsidP="002352B5">
      <w:pPr>
        <w:pStyle w:val="ListParagraph"/>
        <w:numPr>
          <w:ilvl w:val="2"/>
          <w:numId w:val="14"/>
        </w:numPr>
      </w:pPr>
      <w:r>
        <w:t>returns Boolean value of true or false</w:t>
      </w:r>
    </w:p>
    <w:p w:rsidR="008E6E0F" w:rsidRDefault="002352B5" w:rsidP="008E6E0F">
      <w:pPr>
        <w:pStyle w:val="Heading2"/>
      </w:pPr>
      <w:r>
        <w:t>ScheduleOfClasses</w:t>
      </w:r>
      <w:r w:rsidR="008E6E0F">
        <w:t>.java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Variables/Objects:</w:t>
      </w:r>
    </w:p>
    <w:p w:rsidR="008E6E0F" w:rsidRDefault="002352B5" w:rsidP="008E6E0F">
      <w:pPr>
        <w:pStyle w:val="ListParagraph"/>
        <w:numPr>
          <w:ilvl w:val="1"/>
          <w:numId w:val="14"/>
        </w:numPr>
      </w:pPr>
      <w:r>
        <w:t>Public static final int MAXSCHEDULECLASSES</w:t>
      </w:r>
    </w:p>
    <w:p w:rsidR="002352B5" w:rsidRDefault="002352B5" w:rsidP="008E6E0F">
      <w:pPr>
        <w:pStyle w:val="ListParagraph"/>
        <w:numPr>
          <w:ilvl w:val="1"/>
          <w:numId w:val="14"/>
        </w:numPr>
      </w:pPr>
      <w:r>
        <w:t>ArrayList&lt;String&gt; scheduleOfClasses</w:t>
      </w:r>
    </w:p>
    <w:p w:rsidR="008E6E0F" w:rsidRDefault="008E6E0F" w:rsidP="008E6E0F">
      <w:pPr>
        <w:pStyle w:val="ListParagraph"/>
        <w:numPr>
          <w:ilvl w:val="0"/>
          <w:numId w:val="14"/>
        </w:numPr>
      </w:pPr>
      <w:r>
        <w:t>Methods:</w:t>
      </w:r>
    </w:p>
    <w:p w:rsidR="008E6E0F" w:rsidRDefault="002352B5" w:rsidP="008E6E0F">
      <w:pPr>
        <w:pStyle w:val="ListParagraph"/>
        <w:numPr>
          <w:ilvl w:val="1"/>
          <w:numId w:val="14"/>
        </w:numPr>
      </w:pPr>
      <w:r>
        <w:t>ScheduleOfClasses() – default constructor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Calls generateClassList() method</w:t>
      </w:r>
    </w:p>
    <w:p w:rsidR="002352B5" w:rsidRDefault="002352B5" w:rsidP="002352B5">
      <w:pPr>
        <w:pStyle w:val="ListParagraph"/>
        <w:numPr>
          <w:ilvl w:val="1"/>
          <w:numId w:val="14"/>
        </w:numPr>
      </w:pPr>
      <w:r>
        <w:t>generateClassList()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uses MAXSCHEDULECLASSES to determine ArrayList size</w:t>
      </w:r>
    </w:p>
    <w:p w:rsidR="002352B5" w:rsidRDefault="002352B5" w:rsidP="002352B5">
      <w:pPr>
        <w:pStyle w:val="ListParagraph"/>
        <w:numPr>
          <w:ilvl w:val="2"/>
          <w:numId w:val="14"/>
        </w:numPr>
      </w:pPr>
      <w:r>
        <w:t>loops through to fill entries with ClassName.toString() values</w:t>
      </w:r>
    </w:p>
    <w:p w:rsidR="002352B5" w:rsidRPr="008E6E0F" w:rsidRDefault="002352B5" w:rsidP="002352B5">
      <w:pPr>
        <w:pStyle w:val="ListParagraph"/>
        <w:numPr>
          <w:ilvl w:val="2"/>
          <w:numId w:val="14"/>
        </w:numPr>
      </w:pPr>
      <w:r>
        <w:t>those values are displayed in the schedulePanel</w:t>
      </w:r>
    </w:p>
    <w:p w:rsidR="005B6311" w:rsidRDefault="00A6603E" w:rsidP="00A6603E">
      <w:pPr>
        <w:pStyle w:val="Heading2"/>
      </w:pPr>
      <w:r>
        <w:t>Testing</w:t>
      </w:r>
    </w:p>
    <w:p w:rsidR="00A6603E" w:rsidRDefault="00A6603E" w:rsidP="00A6603E">
      <w:pPr>
        <w:pStyle w:val="ListParagraph"/>
        <w:numPr>
          <w:ilvl w:val="0"/>
          <w:numId w:val="16"/>
        </w:numPr>
      </w:pPr>
      <w:r>
        <w:t>Testing for this program consisted of:</w:t>
      </w:r>
    </w:p>
    <w:p w:rsidR="00A6603E" w:rsidRDefault="00A6603E" w:rsidP="00A6603E">
      <w:pPr>
        <w:pStyle w:val="ListParagraph"/>
        <w:numPr>
          <w:ilvl w:val="1"/>
          <w:numId w:val="16"/>
        </w:numPr>
      </w:pPr>
      <w:r>
        <w:t>Registering for the same class more than once</w:t>
      </w:r>
    </w:p>
    <w:p w:rsidR="00A6603E" w:rsidRDefault="00A6603E" w:rsidP="00A6603E">
      <w:pPr>
        <w:pStyle w:val="ListParagraph"/>
        <w:numPr>
          <w:ilvl w:val="1"/>
          <w:numId w:val="16"/>
        </w:numPr>
      </w:pPr>
      <w:r>
        <w:t>Dropping a class when the student schedule is empty</w:t>
      </w:r>
    </w:p>
    <w:p w:rsidR="00A6603E" w:rsidRPr="00A6603E" w:rsidRDefault="00A6603E" w:rsidP="00A6603E">
      <w:pPr>
        <w:pStyle w:val="ListParagraph"/>
        <w:numPr>
          <w:ilvl w:val="1"/>
          <w:numId w:val="16"/>
        </w:numPr>
      </w:pPr>
      <w:r>
        <w:t xml:space="preserve">Adding and dropping classes in different order every </w:t>
      </w:r>
      <w:bookmarkStart w:id="0" w:name="_GoBack"/>
      <w:bookmarkEnd w:id="0"/>
      <w:r>
        <w:t xml:space="preserve">time. </w:t>
      </w:r>
    </w:p>
    <w:sectPr w:rsidR="00A6603E" w:rsidRPr="00A6603E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372" w:rsidRDefault="00570372" w:rsidP="00170730">
      <w:pPr>
        <w:spacing w:after="0" w:line="240" w:lineRule="auto"/>
      </w:pPr>
      <w:r>
        <w:separator/>
      </w:r>
    </w:p>
  </w:endnote>
  <w:endnote w:type="continuationSeparator" w:id="0">
    <w:p w:rsidR="00570372" w:rsidRDefault="00570372" w:rsidP="0017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460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730" w:rsidRDefault="001707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0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0730" w:rsidRDefault="00170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372" w:rsidRDefault="00570372" w:rsidP="00170730">
      <w:pPr>
        <w:spacing w:after="0" w:line="240" w:lineRule="auto"/>
      </w:pPr>
      <w:r>
        <w:separator/>
      </w:r>
    </w:p>
  </w:footnote>
  <w:footnote w:type="continuationSeparator" w:id="0">
    <w:p w:rsidR="00570372" w:rsidRDefault="00570372" w:rsidP="00170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047C"/>
    <w:multiLevelType w:val="hybridMultilevel"/>
    <w:tmpl w:val="92B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8607AC"/>
    <w:multiLevelType w:val="hybridMultilevel"/>
    <w:tmpl w:val="14AC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475B1"/>
    <w:multiLevelType w:val="hybridMultilevel"/>
    <w:tmpl w:val="A0DA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62600"/>
    <w:multiLevelType w:val="hybridMultilevel"/>
    <w:tmpl w:val="212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0F"/>
    <w:rsid w:val="00006C67"/>
    <w:rsid w:val="00150DC5"/>
    <w:rsid w:val="00170730"/>
    <w:rsid w:val="002352B5"/>
    <w:rsid w:val="00272796"/>
    <w:rsid w:val="002C11D9"/>
    <w:rsid w:val="00570372"/>
    <w:rsid w:val="005B6311"/>
    <w:rsid w:val="006769AB"/>
    <w:rsid w:val="008E6E0F"/>
    <w:rsid w:val="00A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B8202-9C69-4F21-BDEA-659F2EDE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30"/>
  </w:style>
  <w:style w:type="paragraph" w:styleId="Footer">
    <w:name w:val="footer"/>
    <w:basedOn w:val="Normal"/>
    <w:link w:val="FooterChar"/>
    <w:uiPriority w:val="99"/>
    <w:unhideWhenUsed/>
    <w:rsid w:val="0017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35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 Ulloa</dc:creator>
  <cp:keywords/>
  <cp:lastModifiedBy>Vanessa Ulloa</cp:lastModifiedBy>
  <cp:revision>7</cp:revision>
  <dcterms:created xsi:type="dcterms:W3CDTF">2015-10-23T22:38:00Z</dcterms:created>
  <dcterms:modified xsi:type="dcterms:W3CDTF">2015-10-24T00:51:00Z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